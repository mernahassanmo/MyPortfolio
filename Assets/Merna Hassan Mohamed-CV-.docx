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89"/>
        <w:tblW w:w="0" w:type="auto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12"/>
        <w:gridCol w:w="6402"/>
      </w:tblGrid>
      <w:tr w:rsidR="001B2ABD" w:rsidTr="00731A4D">
        <w:trPr>
          <w:trHeight w:val="4676"/>
          <w:jc w:val="center"/>
        </w:trPr>
        <w:tc>
          <w:tcPr>
            <w:tcW w:w="3600" w:type="dxa"/>
            <w:vAlign w:val="bottom"/>
          </w:tcPr>
          <w:p w:rsidR="001B2ABD" w:rsidRDefault="00292D60" w:rsidP="00731A4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39950" cy="2162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24857925_2998866513709031_4203829873955960927_n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</w:tcPr>
          <w:p w:rsidR="001B2ABD" w:rsidRDefault="001B2ABD" w:rsidP="00731A4D">
            <w:pPr>
              <w:tabs>
                <w:tab w:val="left" w:pos="990"/>
              </w:tabs>
            </w:pPr>
          </w:p>
        </w:tc>
        <w:tc>
          <w:tcPr>
            <w:tcW w:w="6402" w:type="dxa"/>
            <w:vAlign w:val="bottom"/>
          </w:tcPr>
          <w:p w:rsidR="001B2ABD" w:rsidRPr="00292D60" w:rsidRDefault="00292D60" w:rsidP="00731A4D">
            <w:pPr>
              <w:pStyle w:val="Title"/>
              <w:spacing w:line="600" w:lineRule="auto"/>
              <w:ind w:left="290"/>
              <w:jc w:val="center"/>
              <w:rPr>
                <w:sz w:val="72"/>
                <w:szCs w:val="72"/>
              </w:rPr>
            </w:pPr>
            <w:r w:rsidRPr="00292D60">
              <w:rPr>
                <w:sz w:val="72"/>
                <w:szCs w:val="72"/>
              </w:rPr>
              <w:t>Merna Hassan</w:t>
            </w:r>
          </w:p>
        </w:tc>
      </w:tr>
      <w:tr w:rsidR="001B2ABD" w:rsidTr="00731A4D">
        <w:trPr>
          <w:trHeight w:val="8569"/>
          <w:jc w:val="center"/>
        </w:trPr>
        <w:tc>
          <w:tcPr>
            <w:tcW w:w="3600" w:type="dxa"/>
          </w:tcPr>
          <w:sdt>
            <w:sdtPr>
              <w:id w:val="-1711873194"/>
              <w:placeholder>
                <w:docPart w:val="0F4C01BFBDB54DB1B6B34ED6415F87E2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731A4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85167" w:rsidRPr="00C73EE4" w:rsidRDefault="00545840" w:rsidP="00731A4D">
            <w:pPr>
              <w:pStyle w:val="NoSpacing"/>
              <w:rPr>
                <w:rFonts w:eastAsia="Times New Roman"/>
              </w:rPr>
            </w:pPr>
            <w:r>
              <w:t>Fresh graduate</w:t>
            </w:r>
            <w:r w:rsidR="00385167" w:rsidRPr="00C73EE4">
              <w:t xml:space="preserve"> with a warm and friendly demeanor </w:t>
            </w:r>
            <w:r w:rsidR="006C1D9D" w:rsidRPr="00C73EE4">
              <w:t>always</w:t>
            </w:r>
            <w:r w:rsidR="00385167" w:rsidRPr="00C73EE4">
              <w:t>! Skilled at conflict resolution</w:t>
            </w:r>
            <w:r w:rsidR="00731A4D">
              <w:t xml:space="preserve">, </w:t>
            </w:r>
            <w:r w:rsidR="00385167" w:rsidRPr="00C73EE4">
              <w:t>Punctual problem solver and avid multitasker</w:t>
            </w:r>
            <w:r w:rsidR="00A40869" w:rsidRPr="00C73EE4">
              <w:t xml:space="preserve">. </w:t>
            </w:r>
            <w:r w:rsidR="00385167" w:rsidRPr="00C73EE4">
              <w:t>Track record of being an essential part of the management team and instrumental in p</w:t>
            </w:r>
            <w:r w:rsidR="00385167" w:rsidRPr="00C73EE4">
              <w:rPr>
                <w:rFonts w:eastAsia="Times New Roman"/>
              </w:rPr>
              <w:t>roviding effective solutions that produce immediate impact and contribute to the establishment’s long</w:t>
            </w:r>
            <w:r w:rsidR="00385167" w:rsidRPr="00C73EE4">
              <w:t>-</w:t>
            </w:r>
            <w:r w:rsidR="00385167" w:rsidRPr="00C73EE4">
              <w:rPr>
                <w:rFonts w:eastAsia="Times New Roman"/>
              </w:rPr>
              <w:t>term success.</w:t>
            </w:r>
          </w:p>
          <w:p w:rsidR="00036450" w:rsidRDefault="00036450" w:rsidP="00731A4D"/>
          <w:p w:rsidR="00036450" w:rsidRDefault="00036450" w:rsidP="00731A4D"/>
          <w:sdt>
            <w:sdtPr>
              <w:id w:val="-1954003311"/>
              <w:placeholder>
                <w:docPart w:val="D4BDFC7CA8C14167B88BE1D93F8C0025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731A4D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6B1B66541D84458F83686FC0D65A794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731A4D">
                <w:r w:rsidRPr="004D3011">
                  <w:t>PHONE:</w:t>
                </w:r>
              </w:p>
            </w:sdtContent>
          </w:sdt>
          <w:p w:rsidR="004D3011" w:rsidRDefault="007408B9" w:rsidP="00731A4D">
            <w:r>
              <w:t>01276015353</w:t>
            </w:r>
          </w:p>
          <w:p w:rsidR="004D3011" w:rsidRPr="004D3011" w:rsidRDefault="004D3011" w:rsidP="00731A4D"/>
          <w:p w:rsidR="004D3011" w:rsidRDefault="000041C4" w:rsidP="00731A4D">
            <w:r>
              <w:t>LINKEDIN:</w:t>
            </w:r>
          </w:p>
          <w:p w:rsidR="004D3011" w:rsidRDefault="00F02113" w:rsidP="00731A4D">
            <w:hyperlink r:id="rId11" w:history="1">
              <w:r w:rsidR="007408B9" w:rsidRPr="003C015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http://www.linkedin.com/in/merna-hassan-42971a176</w:t>
              </w:r>
            </w:hyperlink>
          </w:p>
          <w:sdt>
            <w:sdtPr>
              <w:id w:val="-240260293"/>
              <w:placeholder>
                <w:docPart w:val="76D5577748D74945A35B0FBA1A7354A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731A4D">
                <w:r w:rsidRPr="004D3011">
                  <w:t>EMAIL:</w:t>
                </w:r>
              </w:p>
            </w:sdtContent>
          </w:sdt>
          <w:p w:rsidR="00036450" w:rsidRPr="00E4381A" w:rsidRDefault="00F02113" w:rsidP="00731A4D">
            <w:pPr>
              <w:rPr>
                <w:rStyle w:val="Hyperlink"/>
              </w:rPr>
            </w:pPr>
            <w:hyperlink r:id="rId12" w:history="1">
              <w:r w:rsidR="007408B9" w:rsidRPr="003C015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mernahassanmohammed@gmail.com</w:t>
              </w:r>
            </w:hyperlink>
          </w:p>
          <w:p w:rsidR="004D3011" w:rsidRPr="00CB0055" w:rsidRDefault="006C1D9D" w:rsidP="00731A4D">
            <w:pPr>
              <w:pStyle w:val="Heading3"/>
            </w:pPr>
            <w:r>
              <w:t>activities and interests</w:t>
            </w:r>
          </w:p>
          <w:p w:rsidR="000F5F5C" w:rsidRDefault="000F5F5C" w:rsidP="00731A4D">
            <w:r>
              <w:t>Reading</w:t>
            </w:r>
          </w:p>
          <w:p w:rsidR="000F5F5C" w:rsidRDefault="00731A4D" w:rsidP="00731A4D">
            <w:r>
              <w:t>Writing</w:t>
            </w:r>
          </w:p>
          <w:p w:rsidR="00731A4D" w:rsidRDefault="00731A4D" w:rsidP="00731A4D"/>
          <w:sdt>
            <w:sdtPr>
              <w:id w:val="1374043770"/>
              <w:placeholder>
                <w:docPart w:val="89A8ABFC30FC40DA9104223954818C72"/>
              </w:placeholder>
              <w:temporary/>
              <w:showingPlcHdr/>
              <w15:appearance w15:val="hidden"/>
            </w:sdtPr>
            <w:sdtEndPr/>
            <w:sdtContent>
              <w:p w:rsidR="00731A4D" w:rsidRPr="00151824" w:rsidRDefault="00731A4D" w:rsidP="00731A4D">
                <w:pPr>
                  <w:pStyle w:val="Heading3"/>
                  <w:rPr>
                    <w:rFonts w:asciiTheme="majorBidi" w:hAnsiTheme="majorBidi"/>
                    <w:b w:val="0"/>
                    <w:bCs/>
                    <w:sz w:val="28"/>
                    <w:szCs w:val="28"/>
                    <w:u w:val="single"/>
                  </w:rPr>
                </w:pPr>
                <w:r w:rsidRPr="00731A4D">
                  <w:t>References</w:t>
                </w:r>
              </w:p>
            </w:sdtContent>
          </w:sdt>
          <w:p w:rsidR="00731A4D" w:rsidRPr="00731A4D" w:rsidRDefault="00731A4D" w:rsidP="00731A4D">
            <w:r w:rsidRPr="00731A4D">
              <w:t>Reference available upon request.</w:t>
            </w:r>
          </w:p>
          <w:p w:rsidR="00731A4D" w:rsidRDefault="00731A4D" w:rsidP="00731A4D"/>
          <w:p w:rsidR="006C1D9D" w:rsidRPr="004D3011" w:rsidRDefault="006C1D9D" w:rsidP="00731A4D">
            <w:bookmarkStart w:id="0" w:name="_GoBack"/>
            <w:bookmarkEnd w:id="0"/>
          </w:p>
        </w:tc>
        <w:tc>
          <w:tcPr>
            <w:tcW w:w="712" w:type="dxa"/>
          </w:tcPr>
          <w:p w:rsidR="001B2ABD" w:rsidRDefault="001B2ABD" w:rsidP="00731A4D">
            <w:pPr>
              <w:tabs>
                <w:tab w:val="left" w:pos="990"/>
              </w:tabs>
            </w:pPr>
          </w:p>
        </w:tc>
        <w:tc>
          <w:tcPr>
            <w:tcW w:w="6402" w:type="dxa"/>
          </w:tcPr>
          <w:sdt>
            <w:sdtPr>
              <w:id w:val="1001553383"/>
              <w:placeholder>
                <w:docPart w:val="B4B02EDE39B94B309B63401770BE8AA8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731A4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C80811" w:rsidRPr="000F5F5C" w:rsidRDefault="00545840" w:rsidP="00731A4D">
            <w:pPr>
              <w:pStyle w:val="Heading4"/>
              <w:rPr>
                <w:bCs/>
              </w:rPr>
            </w:pPr>
            <w:r>
              <w:t>Assistant</w:t>
            </w:r>
            <w:r w:rsidR="000F5F5C">
              <w:t xml:space="preserve">                                                 </w:t>
            </w:r>
            <w:r w:rsidR="000F5F5C" w:rsidRPr="000F5F5C">
              <w:rPr>
                <w:b w:val="0"/>
                <w:bCs/>
              </w:rPr>
              <w:t>August 2019-Present</w:t>
            </w:r>
          </w:p>
          <w:p w:rsidR="00036450" w:rsidRDefault="00545840" w:rsidP="00731A4D">
            <w:pPr>
              <w:pStyle w:val="Heading4"/>
              <w:rPr>
                <w:bCs/>
              </w:rPr>
            </w:pPr>
            <w:r>
              <w:t>Arab Science and Arts Organization, Alexandria City</w:t>
            </w:r>
            <w:r w:rsidR="000F5F5C">
              <w:t xml:space="preserve">      </w:t>
            </w:r>
          </w:p>
          <w:p w:rsidR="004D3011" w:rsidRDefault="004D3011" w:rsidP="00731A4D"/>
          <w:p w:rsidR="000F5F5C" w:rsidRDefault="000F5F5C" w:rsidP="00731A4D">
            <w:pPr>
              <w:pStyle w:val="Heading4"/>
              <w:rPr>
                <w:b w:val="0"/>
                <w:bCs/>
              </w:rPr>
            </w:pPr>
            <w:r>
              <w:t xml:space="preserve">Digital Marketer                                    </w:t>
            </w:r>
            <w:r w:rsidRPr="000F5F5C">
              <w:rPr>
                <w:b w:val="0"/>
                <w:bCs/>
              </w:rPr>
              <w:t>July 2020- February 2021</w:t>
            </w:r>
          </w:p>
          <w:p w:rsidR="000F5F5C" w:rsidRDefault="000F5F5C" w:rsidP="00731A4D">
            <w:pPr>
              <w:pStyle w:val="Heading4"/>
            </w:pPr>
            <w:r>
              <w:t>Viral Company</w:t>
            </w:r>
          </w:p>
          <w:p w:rsidR="000F5F5C" w:rsidRDefault="000F5F5C" w:rsidP="00731A4D"/>
          <w:p w:rsidR="000F5F5C" w:rsidRDefault="000F5F5C" w:rsidP="00731A4D">
            <w:r w:rsidRPr="000F5F5C">
              <w:rPr>
                <w:b/>
              </w:rPr>
              <w:t>General Coordinator</w:t>
            </w:r>
            <w:r>
              <w:t xml:space="preserve">                           July 2017- June2018</w:t>
            </w:r>
          </w:p>
          <w:p w:rsidR="000F5F5C" w:rsidRPr="000F5F5C" w:rsidRDefault="000F5F5C" w:rsidP="00731A4D">
            <w:pPr>
              <w:rPr>
                <w:b/>
              </w:rPr>
            </w:pPr>
            <w:r w:rsidRPr="000F5F5C">
              <w:rPr>
                <w:b/>
              </w:rPr>
              <w:t>Art of living (Montessori Nursery)</w:t>
            </w:r>
          </w:p>
          <w:p w:rsidR="000F5F5C" w:rsidRPr="000F5F5C" w:rsidRDefault="000F5F5C" w:rsidP="00731A4D"/>
          <w:sdt>
            <w:sdtPr>
              <w:id w:val="-1447144958"/>
              <w:placeholder>
                <w:docPart w:val="7B5BC237736242029AF356C024CAC3F5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731A4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Pr="00036450" w:rsidRDefault="000F5F5C" w:rsidP="00731A4D">
            <w:pPr>
              <w:pStyle w:val="Heading4"/>
            </w:pPr>
            <w:r>
              <w:t>Alexandria University</w:t>
            </w:r>
          </w:p>
          <w:p w:rsidR="000041C4" w:rsidRPr="00B359E4" w:rsidRDefault="000F5F5C" w:rsidP="00731A4D">
            <w:pPr>
              <w:pStyle w:val="Date"/>
            </w:pPr>
            <w:r>
              <w:t>July 2021</w:t>
            </w:r>
          </w:p>
          <w:p w:rsidR="000F5F5C" w:rsidRDefault="000041C4" w:rsidP="00731A4D">
            <w:r>
              <w:t xml:space="preserve">Bachelor of </w:t>
            </w:r>
            <w:r w:rsidR="000F5F5C">
              <w:t>commerce, English Section</w:t>
            </w:r>
          </w:p>
          <w:p w:rsidR="000F5F5C" w:rsidRDefault="000F5F5C" w:rsidP="00731A4D">
            <w:r>
              <w:t xml:space="preserve">        *Major: Management information system (MIS)</w:t>
            </w:r>
          </w:p>
          <w:p w:rsidR="000F5F5C" w:rsidRDefault="000F5F5C" w:rsidP="00731A4D">
            <w:r>
              <w:t xml:space="preserve">        *Grade: Very Good</w:t>
            </w:r>
          </w:p>
          <w:p w:rsidR="000041C4" w:rsidRDefault="000041C4" w:rsidP="00731A4D"/>
          <w:p w:rsidR="00036450" w:rsidRDefault="000F5F5C" w:rsidP="00731A4D">
            <w:pPr>
              <w:pStyle w:val="Heading2"/>
            </w:pPr>
            <w:r>
              <w:t>Professional Development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 xml:space="preserve">Soft skills (Communication, Presentation, crisis </w:t>
            </w:r>
            <w:proofErr w:type="gramStart"/>
            <w:r w:rsidRPr="00731A4D">
              <w:rPr>
                <w:sz w:val="16"/>
                <w:szCs w:val="16"/>
              </w:rPr>
              <w:t>management,..</w:t>
            </w:r>
            <w:proofErr w:type="gramEnd"/>
            <w:r w:rsidRPr="00731A4D">
              <w:rPr>
                <w:sz w:val="16"/>
                <w:szCs w:val="16"/>
              </w:rPr>
              <w:t>)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>Web development, Information Technology Institute (</w:t>
            </w:r>
            <w:proofErr w:type="gramStart"/>
            <w:r w:rsidRPr="00731A4D">
              <w:rPr>
                <w:sz w:val="16"/>
                <w:szCs w:val="16"/>
              </w:rPr>
              <w:t>ITI )</w:t>
            </w:r>
            <w:proofErr w:type="gramEnd"/>
            <w:r w:rsidRPr="00731A4D">
              <w:rPr>
                <w:sz w:val="16"/>
                <w:szCs w:val="16"/>
              </w:rPr>
              <w:t xml:space="preserve"> (summer training)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>Digital Marketing, ITI (summer training)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>Digital Marketing, University Center for career Development (UCCD)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>Employability Skills, UCCD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 xml:space="preserve">Sales, UCCD  </w:t>
            </w:r>
          </w:p>
          <w:p w:rsidR="000F5F5C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 xml:space="preserve">Front-end modules, </w:t>
            </w:r>
            <w:proofErr w:type="spellStart"/>
            <w:r w:rsidRPr="00731A4D">
              <w:rPr>
                <w:sz w:val="16"/>
                <w:szCs w:val="16"/>
              </w:rPr>
              <w:t>Udacity</w:t>
            </w:r>
            <w:proofErr w:type="spellEnd"/>
          </w:p>
          <w:p w:rsidR="00036450" w:rsidRPr="00731A4D" w:rsidRDefault="000F5F5C" w:rsidP="00731A4D">
            <w:pPr>
              <w:pStyle w:val="Experience"/>
              <w:numPr>
                <w:ilvl w:val="0"/>
                <w:numId w:val="2"/>
              </w:numPr>
              <w:spacing w:after="0"/>
              <w:ind w:left="338"/>
              <w:rPr>
                <w:sz w:val="16"/>
                <w:szCs w:val="16"/>
              </w:rPr>
            </w:pPr>
            <w:r w:rsidRPr="00731A4D">
              <w:rPr>
                <w:sz w:val="16"/>
                <w:szCs w:val="16"/>
              </w:rPr>
              <w:t>Data Analysis (1st level), Future work is digital (FWD)</w:t>
            </w:r>
          </w:p>
        </w:tc>
      </w:tr>
      <w:tr w:rsidR="000F5F5C" w:rsidTr="00731A4D">
        <w:trPr>
          <w:trHeight w:val="91"/>
          <w:jc w:val="center"/>
        </w:trPr>
        <w:tc>
          <w:tcPr>
            <w:tcW w:w="3600" w:type="dxa"/>
          </w:tcPr>
          <w:p w:rsidR="000F5F5C" w:rsidRDefault="000F5F5C" w:rsidP="00731A4D">
            <w:pPr>
              <w:pStyle w:val="Heading3"/>
            </w:pPr>
          </w:p>
        </w:tc>
        <w:tc>
          <w:tcPr>
            <w:tcW w:w="712" w:type="dxa"/>
          </w:tcPr>
          <w:p w:rsidR="000F5F5C" w:rsidRDefault="000F5F5C" w:rsidP="00731A4D">
            <w:pPr>
              <w:tabs>
                <w:tab w:val="left" w:pos="990"/>
              </w:tabs>
            </w:pPr>
          </w:p>
        </w:tc>
        <w:tc>
          <w:tcPr>
            <w:tcW w:w="6402" w:type="dxa"/>
          </w:tcPr>
          <w:p w:rsidR="000F5F5C" w:rsidRDefault="000F5F5C" w:rsidP="00731A4D">
            <w:pPr>
              <w:pStyle w:val="Heading2"/>
            </w:pPr>
          </w:p>
        </w:tc>
      </w:tr>
    </w:tbl>
    <w:p w:rsidR="007408B9" w:rsidRDefault="007408B9" w:rsidP="000C45FF">
      <w:pPr>
        <w:tabs>
          <w:tab w:val="left" w:pos="990"/>
        </w:tabs>
      </w:pPr>
    </w:p>
    <w:sectPr w:rsidR="007408B9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113" w:rsidRDefault="00F02113" w:rsidP="000C45FF">
      <w:r>
        <w:separator/>
      </w:r>
    </w:p>
  </w:endnote>
  <w:endnote w:type="continuationSeparator" w:id="0">
    <w:p w:rsidR="00F02113" w:rsidRDefault="00F0211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113" w:rsidRDefault="00F02113" w:rsidP="000C45FF">
      <w:r>
        <w:separator/>
      </w:r>
    </w:p>
  </w:footnote>
  <w:footnote w:type="continuationSeparator" w:id="0">
    <w:p w:rsidR="00F02113" w:rsidRDefault="00F0211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8B9" w:rsidRDefault="007408B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68E"/>
    <w:multiLevelType w:val="hybridMultilevel"/>
    <w:tmpl w:val="5D7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B1"/>
    <w:rsid w:val="000041C4"/>
    <w:rsid w:val="00036450"/>
    <w:rsid w:val="0008725E"/>
    <w:rsid w:val="00094499"/>
    <w:rsid w:val="00096D1F"/>
    <w:rsid w:val="000C45FF"/>
    <w:rsid w:val="000E3FD1"/>
    <w:rsid w:val="000F5F5C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2D60"/>
    <w:rsid w:val="0030481B"/>
    <w:rsid w:val="003156FC"/>
    <w:rsid w:val="003254B5"/>
    <w:rsid w:val="003317B1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45840"/>
    <w:rsid w:val="005E39D5"/>
    <w:rsid w:val="00600670"/>
    <w:rsid w:val="00616E38"/>
    <w:rsid w:val="0062123A"/>
    <w:rsid w:val="00646E75"/>
    <w:rsid w:val="006771D0"/>
    <w:rsid w:val="006C1D9D"/>
    <w:rsid w:val="00715FCB"/>
    <w:rsid w:val="00731A4D"/>
    <w:rsid w:val="007408B9"/>
    <w:rsid w:val="00743101"/>
    <w:rsid w:val="007775E1"/>
    <w:rsid w:val="007867A0"/>
    <w:rsid w:val="007927F5"/>
    <w:rsid w:val="00802CA0"/>
    <w:rsid w:val="009260CD"/>
    <w:rsid w:val="00952C25"/>
    <w:rsid w:val="009B539F"/>
    <w:rsid w:val="009D08BB"/>
    <w:rsid w:val="00A2118D"/>
    <w:rsid w:val="00A40869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A2DE6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2113"/>
    <w:rsid w:val="00F05EDE"/>
    <w:rsid w:val="00F113F9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B8C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customStyle="1" w:styleId="Experience">
    <w:name w:val="Experience"/>
    <w:basedOn w:val="Normal"/>
    <w:qFormat/>
    <w:rsid w:val="000F5F5C"/>
    <w:pPr>
      <w:spacing w:after="200"/>
    </w:pPr>
    <w:rPr>
      <w:rFonts w:eastAsiaTheme="minorHAns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ernahassanmohammed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merna-hassan-42971a176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4C01BFBDB54DB1B6B34ED6415F8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BDF1-75C4-4E38-8919-66975A7D9B3B}"/>
      </w:docPartPr>
      <w:docPartBody>
        <w:p w:rsidR="0014455B" w:rsidRDefault="00031B3A">
          <w:pPr>
            <w:pStyle w:val="0F4C01BFBDB54DB1B6B34ED6415F87E2"/>
          </w:pPr>
          <w:r w:rsidRPr="00D5459D">
            <w:t>Profile</w:t>
          </w:r>
        </w:p>
      </w:docPartBody>
    </w:docPart>
    <w:docPart>
      <w:docPartPr>
        <w:name w:val="D4BDFC7CA8C14167B88BE1D93F8C0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8F8-9D01-4D2F-976D-9467C2689B58}"/>
      </w:docPartPr>
      <w:docPartBody>
        <w:p w:rsidR="0014455B" w:rsidRDefault="00031B3A">
          <w:pPr>
            <w:pStyle w:val="D4BDFC7CA8C14167B88BE1D93F8C0025"/>
          </w:pPr>
          <w:r w:rsidRPr="00CB0055">
            <w:t>Contact</w:t>
          </w:r>
        </w:p>
      </w:docPartBody>
    </w:docPart>
    <w:docPart>
      <w:docPartPr>
        <w:name w:val="6B1B66541D84458F83686FC0D65A7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ED1B-32F9-497B-938B-43860176AF5D}"/>
      </w:docPartPr>
      <w:docPartBody>
        <w:p w:rsidR="0014455B" w:rsidRDefault="00031B3A">
          <w:pPr>
            <w:pStyle w:val="6B1B66541D84458F83686FC0D65A7943"/>
          </w:pPr>
          <w:r w:rsidRPr="004D3011">
            <w:t>PHONE:</w:t>
          </w:r>
        </w:p>
      </w:docPartBody>
    </w:docPart>
    <w:docPart>
      <w:docPartPr>
        <w:name w:val="76D5577748D74945A35B0FBA1A735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207C5-65E8-44CB-83A5-C6F10E072D8F}"/>
      </w:docPartPr>
      <w:docPartBody>
        <w:p w:rsidR="0014455B" w:rsidRDefault="00031B3A">
          <w:pPr>
            <w:pStyle w:val="76D5577748D74945A35B0FBA1A7354AF"/>
          </w:pPr>
          <w:r w:rsidRPr="004D3011">
            <w:t>EMAIL:</w:t>
          </w:r>
        </w:p>
      </w:docPartBody>
    </w:docPart>
    <w:docPart>
      <w:docPartPr>
        <w:name w:val="B4B02EDE39B94B309B63401770BE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69FF-9324-44EA-B5DB-E9C6CE73B98D}"/>
      </w:docPartPr>
      <w:docPartBody>
        <w:p w:rsidR="0014455B" w:rsidRDefault="00031B3A">
          <w:pPr>
            <w:pStyle w:val="B4B02EDE39B94B309B63401770BE8AA8"/>
          </w:pPr>
          <w:r w:rsidRPr="00036450">
            <w:t>WORK EXPERIENCE</w:t>
          </w:r>
        </w:p>
      </w:docPartBody>
    </w:docPart>
    <w:docPart>
      <w:docPartPr>
        <w:name w:val="7B5BC237736242029AF356C024CAC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78CD3-7268-4231-A653-9294317D21A3}"/>
      </w:docPartPr>
      <w:docPartBody>
        <w:p w:rsidR="0014455B" w:rsidRDefault="00031B3A">
          <w:pPr>
            <w:pStyle w:val="7B5BC237736242029AF356C024CAC3F5"/>
          </w:pPr>
          <w:r w:rsidRPr="00036450">
            <w:t>EDUCATION</w:t>
          </w:r>
        </w:p>
      </w:docPartBody>
    </w:docPart>
    <w:docPart>
      <w:docPartPr>
        <w:name w:val="89A8ABFC30FC40DA910422395481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1C263-BFFD-44D7-9C2F-494DA312DD8E}"/>
      </w:docPartPr>
      <w:docPartBody>
        <w:p w:rsidR="003F5107" w:rsidRDefault="0014455B" w:rsidP="0014455B">
          <w:pPr>
            <w:pStyle w:val="89A8ABFC30FC40DA9104223954818C72"/>
          </w:pPr>
          <w:r w:rsidRPr="00AC6C7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3A"/>
    <w:rsid w:val="00031B3A"/>
    <w:rsid w:val="0014455B"/>
    <w:rsid w:val="003F5107"/>
    <w:rsid w:val="00606A95"/>
    <w:rsid w:val="00F4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C01BFBDB54DB1B6B34ED6415F87E2">
    <w:name w:val="0F4C01BFBDB54DB1B6B34ED6415F87E2"/>
  </w:style>
  <w:style w:type="paragraph" w:customStyle="1" w:styleId="D4BDFC7CA8C14167B88BE1D93F8C0025">
    <w:name w:val="D4BDFC7CA8C14167B88BE1D93F8C0025"/>
  </w:style>
  <w:style w:type="paragraph" w:customStyle="1" w:styleId="6B1B66541D84458F83686FC0D65A7943">
    <w:name w:val="6B1B66541D84458F83686FC0D65A7943"/>
  </w:style>
  <w:style w:type="paragraph" w:customStyle="1" w:styleId="76D5577748D74945A35B0FBA1A7354AF">
    <w:name w:val="76D5577748D74945A35B0FBA1A7354AF"/>
  </w:style>
  <w:style w:type="paragraph" w:customStyle="1" w:styleId="B4B02EDE39B94B309B63401770BE8AA8">
    <w:name w:val="B4B02EDE39B94B309B63401770BE8AA8"/>
  </w:style>
  <w:style w:type="paragraph" w:customStyle="1" w:styleId="7B5BC237736242029AF356C024CAC3F5">
    <w:name w:val="7B5BC237736242029AF356C024CAC3F5"/>
  </w:style>
  <w:style w:type="paragraph" w:customStyle="1" w:styleId="89A8ABFC30FC40DA9104223954818C72">
    <w:name w:val="89A8ABFC30FC40DA9104223954818C72"/>
    <w:rsid w:val="00144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2021-10-22T15:10:00Z</dcterms:created>
  <dcterms:modified xsi:type="dcterms:W3CDTF">2021-12-17T22:41:00Z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